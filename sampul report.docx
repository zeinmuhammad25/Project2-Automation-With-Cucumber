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97" w:rsidRPr="008C6DFE" w:rsidRDefault="009A3D97">
      <w:pPr>
        <w:rPr>
          <w:rFonts w:ascii="Agency FB" w:hAnsi="Agency FB"/>
          <w:color w:val="2B579A" w:themeColor="accent5"/>
          <w:sz w:val="60"/>
          <w:szCs w:val="60"/>
          <w:lang w:val="id-ID"/>
        </w:rPr>
      </w:pPr>
    </w:p>
    <w:p w:rsidR="008C6DFE" w:rsidRDefault="008C6DFE">
      <w:pPr>
        <w:rPr>
          <w:rFonts w:ascii="Agency FB" w:hAnsi="Agency FB"/>
          <w:color w:val="2B579A" w:themeColor="accent5"/>
          <w:sz w:val="60"/>
          <w:szCs w:val="60"/>
          <w:lang w:val="id-ID"/>
        </w:rPr>
      </w:pPr>
    </w:p>
    <w:p w:rsidR="005C6D45" w:rsidRPr="008C6DFE" w:rsidRDefault="009A3D97" w:rsidP="008C6DFE">
      <w:pPr>
        <w:spacing w:before="0" w:line="240" w:lineRule="auto"/>
        <w:rPr>
          <w:rFonts w:ascii="Arial Narrow" w:hAnsi="Arial Narrow" w:cs="Times New Roman"/>
          <w:color w:val="2B579A" w:themeColor="accent5"/>
          <w:sz w:val="60"/>
          <w:szCs w:val="60"/>
          <w:lang w:val="id-ID"/>
        </w:rPr>
      </w:pPr>
      <w:r w:rsidRPr="008C6DFE">
        <w:rPr>
          <w:rFonts w:ascii="Arial Narrow" w:hAnsi="Arial Narrow" w:cs="Times New Roman"/>
          <w:color w:val="2B579A" w:themeColor="accent5"/>
          <w:sz w:val="60"/>
          <w:szCs w:val="60"/>
          <w:lang w:val="id-ID"/>
        </w:rPr>
        <w:t xml:space="preserve">Cucumber </w:t>
      </w:r>
      <w:r w:rsidR="008C6DFE" w:rsidRPr="008C6DFE">
        <w:rPr>
          <w:rFonts w:ascii="Arial Narrow" w:hAnsi="Arial Narrow" w:cs="Times New Roman"/>
          <w:color w:val="2B579A" w:themeColor="accent5"/>
          <w:sz w:val="60"/>
          <w:szCs w:val="60"/>
          <w:lang w:val="id-ID"/>
        </w:rPr>
        <w:t>s</w:t>
      </w:r>
      <w:r w:rsidRPr="008C6DFE">
        <w:rPr>
          <w:rFonts w:ascii="Arial Narrow" w:hAnsi="Arial Narrow" w:cs="Times New Roman"/>
          <w:color w:val="2B579A" w:themeColor="accent5"/>
          <w:sz w:val="60"/>
          <w:szCs w:val="60"/>
          <w:lang w:val="id-ID"/>
        </w:rPr>
        <w:t xml:space="preserve">elenium </w:t>
      </w:r>
      <w:r w:rsidR="008C6DFE" w:rsidRPr="008C6DFE">
        <w:rPr>
          <w:rFonts w:ascii="Arial Narrow" w:hAnsi="Arial Narrow" w:cs="Times New Roman"/>
          <w:color w:val="2B579A" w:themeColor="accent5"/>
          <w:sz w:val="60"/>
          <w:szCs w:val="60"/>
          <w:lang w:val="id-ID"/>
        </w:rPr>
        <w:t>r</w:t>
      </w:r>
      <w:r w:rsidRPr="008C6DFE">
        <w:rPr>
          <w:rFonts w:ascii="Arial Narrow" w:hAnsi="Arial Narrow" w:cs="Times New Roman"/>
          <w:color w:val="2B579A" w:themeColor="accent5"/>
          <w:sz w:val="60"/>
          <w:szCs w:val="60"/>
          <w:lang w:val="id-ID"/>
        </w:rPr>
        <w:t>epport</w:t>
      </w:r>
    </w:p>
    <w:p w:rsidR="008C6DFE" w:rsidRDefault="008C6DFE" w:rsidP="008C6DFE">
      <w:pPr>
        <w:spacing w:before="0"/>
        <w:rPr>
          <w:rFonts w:ascii="Arial Black" w:hAnsi="Arial Black" w:cs="Times New Roman"/>
          <w:color w:val="2B579A" w:themeColor="accent5"/>
          <w:sz w:val="60"/>
          <w:szCs w:val="60"/>
          <w:lang w:val="id-ID"/>
        </w:rPr>
      </w:pPr>
      <w:r w:rsidRPr="008C6DFE">
        <w:rPr>
          <w:rFonts w:ascii="Arial Black" w:hAnsi="Arial Black" w:cs="Times New Roman"/>
          <w:color w:val="2B579A" w:themeColor="accent5"/>
          <w:sz w:val="60"/>
          <w:szCs w:val="60"/>
          <w:lang w:val="id-ID"/>
        </w:rPr>
        <w:t xml:space="preserve">Feature </w:t>
      </w:r>
      <w:r w:rsidR="00E45591">
        <w:rPr>
          <w:rFonts w:ascii="Arial Black" w:hAnsi="Arial Black" w:cs="Times New Roman"/>
          <w:color w:val="2B579A" w:themeColor="accent5"/>
          <w:sz w:val="60"/>
          <w:szCs w:val="60"/>
          <w:lang w:val="id-ID"/>
        </w:rPr>
        <w:t>Book Without Login</w:t>
      </w:r>
    </w:p>
    <w:p w:rsidR="008C6DFE" w:rsidRDefault="008C6DFE" w:rsidP="008C6DFE">
      <w:pPr>
        <w:spacing w:before="0"/>
        <w:rPr>
          <w:rFonts w:ascii="Arial Black" w:hAnsi="Arial Black" w:cs="Times New Roman"/>
          <w:color w:val="2B579A" w:themeColor="accent5"/>
          <w:sz w:val="60"/>
          <w:szCs w:val="60"/>
          <w:lang w:val="id-ID"/>
        </w:rPr>
      </w:pPr>
    </w:p>
    <w:p w:rsidR="008C6DFE" w:rsidRDefault="008C6DFE" w:rsidP="008C6DFE">
      <w:pPr>
        <w:spacing w:before="0"/>
        <w:rPr>
          <w:rFonts w:ascii="Arial Black" w:hAnsi="Arial Black" w:cs="Times New Roman"/>
          <w:color w:val="2B579A" w:themeColor="accent5"/>
          <w:sz w:val="60"/>
          <w:szCs w:val="60"/>
          <w:lang w:val="id-ID"/>
        </w:rPr>
      </w:pPr>
    </w:p>
    <w:p w:rsidR="008C6DFE" w:rsidRDefault="008C6DFE" w:rsidP="008C6DFE">
      <w:pPr>
        <w:spacing w:before="0"/>
        <w:rPr>
          <w:rFonts w:ascii="Arial Black" w:hAnsi="Arial Black" w:cs="Times New Roman"/>
          <w:color w:val="2B579A" w:themeColor="accent5"/>
          <w:sz w:val="60"/>
          <w:szCs w:val="60"/>
          <w:lang w:val="id-ID"/>
        </w:rPr>
      </w:pPr>
    </w:p>
    <w:p w:rsidR="008C6DFE" w:rsidRPr="008C6DFE" w:rsidRDefault="008C6DFE" w:rsidP="008C6DFE">
      <w:pPr>
        <w:spacing w:before="0"/>
        <w:rPr>
          <w:rFonts w:ascii="Arial Black" w:hAnsi="Arial Black" w:cs="Times New Roman"/>
          <w:color w:val="767171" w:themeColor="background2" w:themeShade="80"/>
          <w:sz w:val="60"/>
          <w:szCs w:val="60"/>
          <w:lang w:val="id-ID"/>
        </w:rPr>
      </w:pPr>
    </w:p>
    <w:p w:rsidR="008C6DFE" w:rsidRPr="008C6DFE" w:rsidRDefault="00E45591" w:rsidP="008C6DFE">
      <w:pPr>
        <w:spacing w:before="0"/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</w:pPr>
      <w:r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>All s</w:t>
      </w:r>
      <w:r w:rsidR="008C6DFE" w:rsidRPr="008C6DFE"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>cenario</w:t>
      </w:r>
      <w:r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 xml:space="preserve"> (Tase Case)</w:t>
      </w:r>
      <w:r w:rsidR="008C6DFE" w:rsidRPr="008C6DFE"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 xml:space="preserve"> </w:t>
      </w:r>
      <w:r w:rsidR="001D3563" w:rsidRPr="008C6DFE"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 xml:space="preserve">feature </w:t>
      </w:r>
      <w:r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>book without login</w:t>
      </w:r>
    </w:p>
    <w:p w:rsidR="008C6DFE" w:rsidRDefault="008C6DFE" w:rsidP="008C6DFE">
      <w:pPr>
        <w:spacing w:before="0"/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</w:pPr>
      <w:r w:rsidRPr="008C6DFE"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 xml:space="preserve">All method </w:t>
      </w:r>
      <w:r w:rsidR="00E45591"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 xml:space="preserve">used on the </w:t>
      </w:r>
      <w:r w:rsidRPr="008C6DFE"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 xml:space="preserve">feature </w:t>
      </w:r>
      <w:r w:rsidR="001D3563"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  <w:t>book without login</w:t>
      </w:r>
    </w:p>
    <w:p w:rsidR="008C6DFE" w:rsidRPr="008C6DFE" w:rsidRDefault="001D3563" w:rsidP="008C6DFE">
      <w:pPr>
        <w:spacing w:before="0"/>
        <w:rPr>
          <w:rFonts w:asciiTheme="majorHAnsi" w:hAnsiTheme="majorHAnsi" w:cstheme="majorHAnsi"/>
          <w:color w:val="3B3838" w:themeColor="background2" w:themeShade="40"/>
          <w:sz w:val="36"/>
          <w:szCs w:val="36"/>
          <w:lang w:val="id-ID"/>
        </w:rPr>
      </w:pPr>
      <w:bookmarkStart w:id="0" w:name="_GoBack"/>
      <w:bookmarkEnd w:id="0"/>
      <w:r w:rsidRPr="008C6DFE">
        <w:rPr>
          <w:rFonts w:ascii="Arial Narrow" w:hAnsi="Arial Narrow"/>
          <w:noProof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67.85pt;margin-top:190.4pt;width:79.5pt;height:82.6pt;z-index:251661312;mso-position-horizontal-relative:text;mso-position-vertical-relative:text;mso-width-relative:page;mso-height-relative:page">
            <v:imagedata r:id="rId8" o:title="download"/>
          </v:shape>
        </w:pict>
      </w:r>
      <w:r w:rsidRPr="008C6DFE">
        <w:rPr>
          <w:rFonts w:ascii="Arial Narrow" w:hAnsi="Arial Narrow"/>
          <w:noProof/>
          <w:sz w:val="60"/>
          <w:szCs w:val="60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059489F" wp14:editId="5C43F85E">
                <wp:simplePos x="0" y="0"/>
                <wp:positionH relativeFrom="margin">
                  <wp:posOffset>4288790</wp:posOffset>
                </wp:positionH>
                <wp:positionV relativeFrom="paragraph">
                  <wp:posOffset>2072005</wp:posOffset>
                </wp:positionV>
                <wp:extent cx="1732915" cy="1732915"/>
                <wp:effectExtent l="38100" t="38100" r="38735" b="387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173291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4CFD5" id="Oval 3" o:spid="_x0000_s1026" style="position:absolute;margin-left:337.7pt;margin-top:163.15pt;width:136.45pt;height:13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" fillcolor="#dbdbdb [1302]" strokecolor="#dbdbdb [1302]" strokeweight="6pt">
                <v:stroke joinstyle="miter"/>
                <w10:wrap anchorx="margin"/>
              </v:oval>
            </w:pict>
          </mc:Fallback>
        </mc:AlternateContent>
      </w:r>
      <w:r w:rsidR="00E45591" w:rsidRPr="008C6DFE">
        <w:rPr>
          <w:rFonts w:ascii="Arial Narrow" w:hAnsi="Arial Narrow" w:cs="Times New Roman"/>
          <w:noProof/>
          <w:color w:val="2B579A" w:themeColor="accent5"/>
          <w:sz w:val="60"/>
          <w:szCs w:val="60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FDCB" wp14:editId="31D1236C">
                <wp:simplePos x="0" y="0"/>
                <wp:positionH relativeFrom="column">
                  <wp:posOffset>-2060575</wp:posOffset>
                </wp:positionH>
                <wp:positionV relativeFrom="paragraph">
                  <wp:posOffset>1942750</wp:posOffset>
                </wp:positionV>
                <wp:extent cx="7124065" cy="1991995"/>
                <wp:effectExtent l="0" t="0" r="57785" b="27305"/>
                <wp:wrapNone/>
                <wp:docPr id="2" name="Flowchart: Stored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065" cy="1991995"/>
                        </a:xfrm>
                        <a:prstGeom prst="flowChartOnlineStorag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D97" w:rsidRDefault="009A3D97" w:rsidP="009A3D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ECFDC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" o:spid="_x0000_s1026" type="#_x0000_t130" style="position:absolute;margin-left:-162.25pt;margin-top:152.95pt;width:560.95pt;height:15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" fillcolor="#0070c0" strokecolor="#1f4d78 [1604]" strokeweight="1pt">
                <v:textbox>
                  <w:txbxContent>
                    <w:p w:rsidR="009A3D97" w:rsidRDefault="009A3D97" w:rsidP="009A3D9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8C6DFE" w:rsidRPr="008C6DFE" w:rsidSect="009A3D97">
      <w:pgSz w:w="12240" w:h="15840" w:code="1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B0A" w:rsidRDefault="006C1B0A">
      <w:pPr>
        <w:spacing w:line="240" w:lineRule="auto"/>
      </w:pPr>
      <w:r>
        <w:separator/>
      </w:r>
    </w:p>
  </w:endnote>
  <w:endnote w:type="continuationSeparator" w:id="0">
    <w:p w:rsidR="006C1B0A" w:rsidRDefault="006C1B0A">
      <w:pPr>
        <w:spacing w:line="240" w:lineRule="auto"/>
      </w:pPr>
      <w:r>
        <w:continuationSeparator/>
      </w:r>
    </w:p>
  </w:endnote>
  <w:endnote w:type="continuationNotice" w:id="1">
    <w:p w:rsidR="006C1B0A" w:rsidRDefault="006C1B0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B0A" w:rsidRDefault="006C1B0A">
      <w:pPr>
        <w:spacing w:line="240" w:lineRule="auto"/>
      </w:pPr>
      <w:r>
        <w:separator/>
      </w:r>
    </w:p>
  </w:footnote>
  <w:footnote w:type="continuationSeparator" w:id="0">
    <w:p w:rsidR="006C1B0A" w:rsidRDefault="006C1B0A">
      <w:pPr>
        <w:spacing w:line="240" w:lineRule="auto"/>
      </w:pPr>
      <w:r>
        <w:continuationSeparator/>
      </w:r>
    </w:p>
  </w:footnote>
  <w:footnote w:type="continuationNotice" w:id="1">
    <w:p w:rsidR="006C1B0A" w:rsidRDefault="006C1B0A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97"/>
    <w:rsid w:val="00016748"/>
    <w:rsid w:val="0006567E"/>
    <w:rsid w:val="000760DB"/>
    <w:rsid w:val="000F00E7"/>
    <w:rsid w:val="0016766E"/>
    <w:rsid w:val="00170063"/>
    <w:rsid w:val="00175643"/>
    <w:rsid w:val="001B2338"/>
    <w:rsid w:val="001D3563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C1B0A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C6DFE"/>
    <w:rsid w:val="008F78D7"/>
    <w:rsid w:val="009200C1"/>
    <w:rsid w:val="00980085"/>
    <w:rsid w:val="00997127"/>
    <w:rsid w:val="009A3D97"/>
    <w:rsid w:val="009D216F"/>
    <w:rsid w:val="009D3248"/>
    <w:rsid w:val="00A65E8A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F0FDA"/>
    <w:rsid w:val="00E142DA"/>
    <w:rsid w:val="00E16F51"/>
    <w:rsid w:val="00E4559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LKOM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F7923-2C8D-407F-B679-632111FE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2022-03-16T04:26:00Z</dcterms:created>
  <dcterms:modified xsi:type="dcterms:W3CDTF">2022-03-16T05:04:00Z</dcterms:modified>
</cp:coreProperties>
</file>